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9EB0" w14:textId="6F6DADEE" w:rsidR="004D36D7" w:rsidRPr="00FD4A68" w:rsidRDefault="00000000" w:rsidP="001401F6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2BF5AD5458A47DD99D9EAD3115974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401F6">
            <w:t>Packet Tracer - Use Telnet and SSH</w:t>
          </w:r>
        </w:sdtContent>
      </w:sdt>
    </w:p>
    <w:p w14:paraId="7E7E98DD" w14:textId="77777777" w:rsidR="001401F6" w:rsidRPr="00E70096" w:rsidRDefault="001401F6" w:rsidP="001401F6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1401F6" w14:paraId="4EA88672" w14:textId="77777777" w:rsidTr="003B5A3B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BB5FED" w14:textId="77777777" w:rsidR="001401F6" w:rsidRPr="00E87D62" w:rsidRDefault="001401F6" w:rsidP="003B5A3B">
            <w:pPr>
              <w:pStyle w:val="TableHeading"/>
            </w:pPr>
            <w:r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BFADE" w14:textId="77777777" w:rsidR="001401F6" w:rsidRPr="00E87D62" w:rsidRDefault="001401F6" w:rsidP="003B5A3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B3BC1D" w14:textId="77777777" w:rsidR="001401F6" w:rsidRPr="00E87D62" w:rsidRDefault="001401F6" w:rsidP="003B5A3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4777C" w14:textId="77777777" w:rsidR="001401F6" w:rsidRPr="00E87D62" w:rsidRDefault="001401F6" w:rsidP="003B5A3B">
            <w:pPr>
              <w:pStyle w:val="TableHeading"/>
            </w:pPr>
            <w:r w:rsidRPr="00E87D62">
              <w:t>Subnet Mask</w:t>
            </w:r>
          </w:p>
        </w:tc>
      </w:tr>
      <w:tr w:rsidR="001401F6" w14:paraId="629C5169" w14:textId="77777777" w:rsidTr="003B5A3B">
        <w:trPr>
          <w:cantSplit/>
          <w:jc w:val="center"/>
        </w:trPr>
        <w:tc>
          <w:tcPr>
            <w:tcW w:w="2337" w:type="dxa"/>
            <w:vAlign w:val="bottom"/>
          </w:tcPr>
          <w:p w14:paraId="323A984F" w14:textId="77777777" w:rsidR="001401F6" w:rsidRPr="008B68E7" w:rsidRDefault="001401F6" w:rsidP="003B5A3B">
            <w:pPr>
              <w:pStyle w:val="TableText"/>
            </w:pPr>
            <w:r>
              <w:t>HQ</w:t>
            </w:r>
          </w:p>
        </w:tc>
        <w:tc>
          <w:tcPr>
            <w:tcW w:w="2430" w:type="dxa"/>
            <w:vAlign w:val="bottom"/>
          </w:tcPr>
          <w:p w14:paraId="0CF1E0D3" w14:textId="77777777" w:rsidR="001401F6" w:rsidRPr="008B68E7" w:rsidRDefault="001401F6" w:rsidP="003B5A3B">
            <w:pPr>
              <w:pStyle w:val="TableText"/>
            </w:pPr>
            <w:r>
              <w:t>G0/0/1</w:t>
            </w:r>
          </w:p>
        </w:tc>
        <w:tc>
          <w:tcPr>
            <w:tcW w:w="2706" w:type="dxa"/>
            <w:vAlign w:val="bottom"/>
          </w:tcPr>
          <w:p w14:paraId="364AB520" w14:textId="77777777" w:rsidR="001401F6" w:rsidRPr="008B68E7" w:rsidRDefault="001401F6" w:rsidP="003B5A3B">
            <w:pPr>
              <w:pStyle w:val="TableText"/>
            </w:pPr>
            <w:r>
              <w:t>64.100.1.1</w:t>
            </w:r>
          </w:p>
        </w:tc>
        <w:tc>
          <w:tcPr>
            <w:tcW w:w="2332" w:type="dxa"/>
            <w:vAlign w:val="bottom"/>
          </w:tcPr>
          <w:p w14:paraId="6B13687C" w14:textId="77777777" w:rsidR="001401F6" w:rsidRPr="008B68E7" w:rsidRDefault="001401F6" w:rsidP="003B5A3B">
            <w:pPr>
              <w:pStyle w:val="TableText"/>
            </w:pPr>
            <w:r w:rsidRPr="008B68E7">
              <w:t>255.255.255.0</w:t>
            </w:r>
          </w:p>
        </w:tc>
      </w:tr>
      <w:tr w:rsidR="001401F6" w14:paraId="3F8893ED" w14:textId="77777777" w:rsidTr="003B5A3B">
        <w:trPr>
          <w:cantSplit/>
          <w:jc w:val="center"/>
        </w:trPr>
        <w:tc>
          <w:tcPr>
            <w:tcW w:w="2337" w:type="dxa"/>
            <w:vAlign w:val="bottom"/>
          </w:tcPr>
          <w:p w14:paraId="21EC066F" w14:textId="77777777" w:rsidR="001401F6" w:rsidRPr="008B68E7" w:rsidRDefault="001401F6" w:rsidP="003B5A3B">
            <w:pPr>
              <w:pStyle w:val="TableText"/>
            </w:pPr>
            <w:r>
              <w:t>PC0</w:t>
            </w:r>
          </w:p>
        </w:tc>
        <w:tc>
          <w:tcPr>
            <w:tcW w:w="2430" w:type="dxa"/>
            <w:vAlign w:val="bottom"/>
          </w:tcPr>
          <w:p w14:paraId="76BF8944" w14:textId="77777777" w:rsidR="001401F6" w:rsidRPr="008B68E7" w:rsidRDefault="001401F6" w:rsidP="003B5A3B">
            <w:pPr>
              <w:pStyle w:val="TableText"/>
            </w:pPr>
            <w:r>
              <w:t>NIC</w:t>
            </w:r>
          </w:p>
        </w:tc>
        <w:tc>
          <w:tcPr>
            <w:tcW w:w="5038" w:type="dxa"/>
            <w:gridSpan w:val="2"/>
            <w:vAlign w:val="bottom"/>
          </w:tcPr>
          <w:p w14:paraId="2D01F7B5" w14:textId="77777777" w:rsidR="001401F6" w:rsidRPr="008B68E7" w:rsidRDefault="001401F6" w:rsidP="003B5A3B">
            <w:pPr>
              <w:pStyle w:val="TableText"/>
            </w:pPr>
            <w:r>
              <w:t>DHCP</w:t>
            </w:r>
          </w:p>
        </w:tc>
      </w:tr>
      <w:tr w:rsidR="001401F6" w14:paraId="54ACF9C7" w14:textId="77777777" w:rsidTr="003B5A3B">
        <w:trPr>
          <w:cantSplit/>
          <w:jc w:val="center"/>
        </w:trPr>
        <w:tc>
          <w:tcPr>
            <w:tcW w:w="2337" w:type="dxa"/>
            <w:vAlign w:val="bottom"/>
          </w:tcPr>
          <w:p w14:paraId="759FB546" w14:textId="77777777" w:rsidR="001401F6" w:rsidRPr="008B68E7" w:rsidRDefault="001401F6" w:rsidP="003B5A3B">
            <w:pPr>
              <w:pStyle w:val="TableText"/>
            </w:pPr>
            <w:r>
              <w:t>PC1</w:t>
            </w:r>
          </w:p>
        </w:tc>
        <w:tc>
          <w:tcPr>
            <w:tcW w:w="2430" w:type="dxa"/>
            <w:vAlign w:val="bottom"/>
          </w:tcPr>
          <w:p w14:paraId="0AFA37E4" w14:textId="77777777" w:rsidR="001401F6" w:rsidRPr="008B68E7" w:rsidRDefault="001401F6" w:rsidP="003B5A3B">
            <w:pPr>
              <w:pStyle w:val="TableText"/>
            </w:pPr>
            <w:r>
              <w:t>NIC</w:t>
            </w:r>
          </w:p>
        </w:tc>
        <w:tc>
          <w:tcPr>
            <w:tcW w:w="5038" w:type="dxa"/>
            <w:gridSpan w:val="2"/>
            <w:vAlign w:val="bottom"/>
          </w:tcPr>
          <w:p w14:paraId="3C3EEA3D" w14:textId="77777777" w:rsidR="001401F6" w:rsidRPr="008B68E7" w:rsidRDefault="001401F6" w:rsidP="003B5A3B">
            <w:pPr>
              <w:pStyle w:val="TableText"/>
            </w:pPr>
            <w:r>
              <w:t>DHCP</w:t>
            </w:r>
          </w:p>
        </w:tc>
      </w:tr>
    </w:tbl>
    <w:p w14:paraId="0AF73C69" w14:textId="7EEA07B0" w:rsidR="001401F6" w:rsidRPr="003629E3" w:rsidRDefault="003629E3" w:rsidP="00786971">
      <w:pPr>
        <w:pStyle w:val="ConfigWindow"/>
      </w:pPr>
      <w:r>
        <w:t>Blank line, no additional information</w:t>
      </w:r>
    </w:p>
    <w:p w14:paraId="49D537F3" w14:textId="77777777" w:rsidR="001401F6" w:rsidRPr="00E70096" w:rsidRDefault="001401F6" w:rsidP="001401F6">
      <w:pPr>
        <w:pStyle w:val="Heading1"/>
      </w:pPr>
      <w:r w:rsidRPr="00E70096">
        <w:t>Objectives</w:t>
      </w:r>
    </w:p>
    <w:p w14:paraId="13D03AC6" w14:textId="77777777" w:rsidR="001401F6" w:rsidRDefault="001401F6" w:rsidP="001401F6">
      <w:pPr>
        <w:pStyle w:val="BodyTextL25"/>
      </w:pPr>
      <w:r>
        <w:t>In this activity, you will establish a remote connection to a router using Telnet and SSH.</w:t>
      </w:r>
    </w:p>
    <w:p w14:paraId="366B7B12" w14:textId="77777777" w:rsidR="001401F6" w:rsidRDefault="001401F6" w:rsidP="001401F6">
      <w:pPr>
        <w:pStyle w:val="Bulletlevel1"/>
      </w:pPr>
      <w:r>
        <w:t>Verify connectivity</w:t>
      </w:r>
    </w:p>
    <w:p w14:paraId="545D43C5" w14:textId="77777777" w:rsidR="001401F6" w:rsidRDefault="001401F6" w:rsidP="001401F6">
      <w:pPr>
        <w:pStyle w:val="Bulletlevel1"/>
      </w:pPr>
      <w:r>
        <w:t>Access a remote device</w:t>
      </w:r>
    </w:p>
    <w:p w14:paraId="18FDBB6E" w14:textId="77777777" w:rsidR="001401F6" w:rsidRDefault="001401F6" w:rsidP="001401F6">
      <w:pPr>
        <w:pStyle w:val="Heading1"/>
      </w:pPr>
      <w:r>
        <w:t>Instructions</w:t>
      </w:r>
    </w:p>
    <w:p w14:paraId="590C1CC9" w14:textId="77777777" w:rsidR="001401F6" w:rsidRDefault="001401F6" w:rsidP="001401F6">
      <w:pPr>
        <w:pStyle w:val="Heading2"/>
      </w:pPr>
      <w:r>
        <w:t>Verify Connectivity</w:t>
      </w:r>
    </w:p>
    <w:p w14:paraId="40B94334" w14:textId="77777777" w:rsidR="001401F6" w:rsidRPr="007646CF" w:rsidRDefault="001401F6" w:rsidP="001401F6">
      <w:pPr>
        <w:pStyle w:val="BodyTextL25"/>
      </w:pPr>
      <w:r>
        <w:t>In this part, you will verify that the PC has IP addressing and can ping the remote router.</w:t>
      </w:r>
    </w:p>
    <w:p w14:paraId="1E540938" w14:textId="77777777" w:rsidR="001401F6" w:rsidRDefault="001401F6" w:rsidP="001401F6">
      <w:pPr>
        <w:pStyle w:val="Heading3"/>
      </w:pPr>
      <w:r>
        <w:t>Verify IP address on a PC.</w:t>
      </w:r>
    </w:p>
    <w:p w14:paraId="18F26F54" w14:textId="1E54EC1D" w:rsidR="001401F6" w:rsidRDefault="001401F6" w:rsidP="001401F6">
      <w:pPr>
        <w:pStyle w:val="SubStepAlpha"/>
      </w:pPr>
      <w:r>
        <w:t xml:space="preserve">From </w:t>
      </w:r>
      <w:r w:rsidR="00497563">
        <w:t>a</w:t>
      </w:r>
      <w:r>
        <w:t xml:space="preserve"> PC, click </w:t>
      </w:r>
      <w:r>
        <w:rPr>
          <w:b/>
          <w:bCs/>
        </w:rPr>
        <w:t>Desktop</w:t>
      </w:r>
      <w:r>
        <w:t xml:space="preserve">. Click </w:t>
      </w:r>
      <w:r>
        <w:rPr>
          <w:b/>
          <w:bCs/>
        </w:rPr>
        <w:t>Command Prompt</w:t>
      </w:r>
      <w:r>
        <w:t>.</w:t>
      </w:r>
    </w:p>
    <w:p w14:paraId="27A5B605" w14:textId="77777777" w:rsidR="001401F6" w:rsidRDefault="001401F6" w:rsidP="001401F6">
      <w:pPr>
        <w:pStyle w:val="SubStepAlpha"/>
      </w:pPr>
      <w:r>
        <w:t>At the prompt, verify that the PC has an IP address from DHCP.</w:t>
      </w:r>
    </w:p>
    <w:p w14:paraId="1B44A2C1" w14:textId="77777777" w:rsidR="001401F6" w:rsidRDefault="001401F6" w:rsidP="001401F6">
      <w:pPr>
        <w:pStyle w:val="Heading4"/>
      </w:pPr>
      <w:r>
        <w:t>Question:</w:t>
      </w:r>
    </w:p>
    <w:p w14:paraId="33247DC9" w14:textId="77777777" w:rsidR="001401F6" w:rsidRDefault="001401F6" w:rsidP="001401F6">
      <w:pPr>
        <w:pStyle w:val="BodyTextL50"/>
        <w:spacing w:before="0"/>
      </w:pPr>
      <w:r>
        <w:t>What command did you use to verify the IP address from DHCP?</w:t>
      </w:r>
    </w:p>
    <w:p w14:paraId="19FA604A" w14:textId="77777777" w:rsidR="001401F6" w:rsidRDefault="001401F6" w:rsidP="001401F6">
      <w:pPr>
        <w:pStyle w:val="AnswerLineL50"/>
      </w:pPr>
      <w:r>
        <w:t>Type your answers here.</w:t>
      </w:r>
    </w:p>
    <w:p w14:paraId="59081EE7" w14:textId="77777777" w:rsidR="001401F6" w:rsidRDefault="001401F6" w:rsidP="001401F6">
      <w:pPr>
        <w:pStyle w:val="Heading3"/>
      </w:pPr>
      <w:r>
        <w:t>Verify connectivity to HQ.</w:t>
      </w:r>
    </w:p>
    <w:p w14:paraId="279670A4" w14:textId="77777777" w:rsidR="001401F6" w:rsidRDefault="001401F6" w:rsidP="001401F6">
      <w:pPr>
        <w:pStyle w:val="BodyTextL25"/>
      </w:pPr>
      <w:r>
        <w:t xml:space="preserve">Verify that you can ping the router </w:t>
      </w:r>
      <w:r w:rsidRPr="001E2766">
        <w:rPr>
          <w:b/>
          <w:bCs/>
        </w:rPr>
        <w:t>HQ</w:t>
      </w:r>
      <w:r>
        <w:t xml:space="preserve"> using the IP address listed in the Addressing Table.</w:t>
      </w:r>
    </w:p>
    <w:p w14:paraId="516C0C8F" w14:textId="77777777" w:rsidR="001401F6" w:rsidRDefault="001401F6" w:rsidP="001401F6">
      <w:pPr>
        <w:pStyle w:val="Heading2"/>
      </w:pPr>
      <w:r>
        <w:t>Access a Remote Device</w:t>
      </w:r>
    </w:p>
    <w:p w14:paraId="392AA0A4" w14:textId="77777777" w:rsidR="001401F6" w:rsidRPr="008F7A9D" w:rsidRDefault="001401F6" w:rsidP="001401F6">
      <w:pPr>
        <w:pStyle w:val="BodyTextL25"/>
      </w:pPr>
      <w:r>
        <w:t>In this part, you will attempt to establish a remote connection using Telnet and SSH.</w:t>
      </w:r>
    </w:p>
    <w:p w14:paraId="3361937D" w14:textId="77777777" w:rsidR="001401F6" w:rsidRDefault="001401F6" w:rsidP="001401F6">
      <w:pPr>
        <w:pStyle w:val="Heading3"/>
      </w:pPr>
      <w:r>
        <w:t>Telnet to HQ.</w:t>
      </w:r>
    </w:p>
    <w:p w14:paraId="4163E911" w14:textId="77777777" w:rsidR="001401F6" w:rsidRDefault="001401F6" w:rsidP="001401F6">
      <w:pPr>
        <w:pStyle w:val="BodyTextL25"/>
      </w:pPr>
      <w:r>
        <w:t xml:space="preserve">At the prompt, enter the command </w:t>
      </w:r>
      <w:r>
        <w:rPr>
          <w:b/>
          <w:bCs/>
        </w:rPr>
        <w:t>telnet 64.100.1.1</w:t>
      </w:r>
      <w:r>
        <w:t>.</w:t>
      </w:r>
    </w:p>
    <w:p w14:paraId="30F11608" w14:textId="77777777" w:rsidR="001401F6" w:rsidRDefault="001401F6" w:rsidP="001401F6">
      <w:pPr>
        <w:pStyle w:val="Heading4"/>
      </w:pPr>
      <w:r>
        <w:t>Question:</w:t>
      </w:r>
    </w:p>
    <w:p w14:paraId="2BE6F71E" w14:textId="77777777" w:rsidR="001401F6" w:rsidRDefault="001401F6" w:rsidP="001401F6">
      <w:pPr>
        <w:pStyle w:val="BodyTextL25"/>
        <w:spacing w:before="0"/>
      </w:pPr>
      <w:r>
        <w:t>Were you successful? What was the output?</w:t>
      </w:r>
    </w:p>
    <w:p w14:paraId="56A2F4F1" w14:textId="77777777" w:rsidR="001401F6" w:rsidRDefault="001401F6" w:rsidP="001401F6">
      <w:pPr>
        <w:pStyle w:val="AnswerLineL25"/>
      </w:pPr>
      <w:r>
        <w:t>Type your answers here.</w:t>
      </w:r>
    </w:p>
    <w:p w14:paraId="64AA0638" w14:textId="77777777" w:rsidR="001401F6" w:rsidRDefault="001401F6" w:rsidP="001401F6">
      <w:pPr>
        <w:pStyle w:val="Heading3"/>
      </w:pPr>
      <w:r>
        <w:t>SSH to HQ.</w:t>
      </w:r>
    </w:p>
    <w:p w14:paraId="69BD7F83" w14:textId="2C001D2F" w:rsidR="001401F6" w:rsidRDefault="001401F6" w:rsidP="001401F6">
      <w:pPr>
        <w:pStyle w:val="BodyTextL25"/>
        <w:rPr>
          <w:vanish/>
        </w:rPr>
      </w:pPr>
      <w:r>
        <w:t xml:space="preserve">The router is properly configured to not allow insecure Telnet access. You must use SSH. </w:t>
      </w:r>
      <w:r>
        <w:rPr>
          <w:b/>
          <w:bCs/>
          <w:vanish/>
        </w:rPr>
        <w:t>HQ</w:t>
      </w:r>
      <w:r>
        <w:rPr>
          <w:vanish/>
        </w:rPr>
        <w:t xml:space="preserve"> is not configured to accept Telnet traffic</w:t>
      </w:r>
      <w:r w:rsidR="00673858">
        <w:rPr>
          <w:vanish/>
        </w:rPr>
        <w:t>.</w:t>
      </w:r>
      <w:r>
        <w:rPr>
          <w:vanish/>
        </w:rPr>
        <w:t xml:space="preserve"> </w:t>
      </w:r>
      <w:r w:rsidR="00673858">
        <w:rPr>
          <w:vanish/>
        </w:rPr>
        <w:t>Y</w:t>
      </w:r>
      <w:r>
        <w:rPr>
          <w:vanish/>
        </w:rPr>
        <w:t xml:space="preserve">ou cannot connect to the router via the Telnet protocol. You will attempt to use SSH to connect to </w:t>
      </w:r>
      <w:r>
        <w:rPr>
          <w:b/>
          <w:bCs/>
          <w:vanish/>
        </w:rPr>
        <w:t>HQ</w:t>
      </w:r>
      <w:r>
        <w:rPr>
          <w:vanish/>
        </w:rPr>
        <w:t>.</w:t>
      </w:r>
    </w:p>
    <w:p w14:paraId="25D1C5C5" w14:textId="77777777" w:rsidR="001401F6" w:rsidRPr="001D6D74" w:rsidRDefault="001401F6" w:rsidP="001401F6">
      <w:pPr>
        <w:pStyle w:val="BodyTextL25"/>
        <w:rPr>
          <w:vanish/>
        </w:rPr>
      </w:pPr>
      <w:r>
        <w:rPr>
          <w:vanish/>
        </w:rPr>
        <w:t xml:space="preserve">The router is configured with a local username </w:t>
      </w:r>
      <w:r>
        <w:rPr>
          <w:b/>
          <w:bCs/>
          <w:vanish/>
        </w:rPr>
        <w:t>admin</w:t>
      </w:r>
      <w:r>
        <w:rPr>
          <w:vanish/>
        </w:rPr>
        <w:t xml:space="preserve"> with the password </w:t>
      </w:r>
      <w:r>
        <w:rPr>
          <w:b/>
          <w:bCs/>
          <w:vanish/>
        </w:rPr>
        <w:t>class</w:t>
      </w:r>
      <w:r>
        <w:rPr>
          <w:vanish/>
        </w:rPr>
        <w:t xml:space="preserve"> for SSH access.</w:t>
      </w:r>
    </w:p>
    <w:p w14:paraId="7B9CCFBC" w14:textId="77777777" w:rsidR="001401F6" w:rsidRDefault="001401F6" w:rsidP="001401F6">
      <w:pPr>
        <w:pStyle w:val="BodyTextL25"/>
      </w:pPr>
      <w:r>
        <w:t xml:space="preserve">At the prompt, enter the command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-l admin 64.100.1.1</w:t>
      </w:r>
      <w:r>
        <w:t xml:space="preserve">. Enter the password </w:t>
      </w:r>
      <w:r>
        <w:rPr>
          <w:b/>
          <w:bCs/>
        </w:rPr>
        <w:t>class</w:t>
      </w:r>
      <w:r>
        <w:t xml:space="preserve"> when prompted.</w:t>
      </w:r>
    </w:p>
    <w:p w14:paraId="49DA4FD7" w14:textId="77777777" w:rsidR="001401F6" w:rsidRDefault="001401F6" w:rsidP="001401F6">
      <w:pPr>
        <w:pStyle w:val="CMD"/>
        <w:rPr>
          <w:sz w:val="24"/>
          <w:szCs w:val="24"/>
        </w:rPr>
      </w:pPr>
      <w:r>
        <w:lastRenderedPageBreak/>
        <w:t xml:space="preserve">C:\&gt; </w:t>
      </w:r>
      <w:proofErr w:type="spellStart"/>
      <w:r w:rsidRPr="004229C9">
        <w:rPr>
          <w:b/>
          <w:bCs/>
        </w:rPr>
        <w:t>ssh</w:t>
      </w:r>
      <w:proofErr w:type="spellEnd"/>
      <w:r w:rsidRPr="004229C9">
        <w:rPr>
          <w:b/>
          <w:bCs/>
        </w:rPr>
        <w:t xml:space="preserve"> -l admin 64.100.1.1</w:t>
      </w:r>
    </w:p>
    <w:p w14:paraId="5735BE5A" w14:textId="77777777" w:rsidR="001401F6" w:rsidRDefault="001401F6" w:rsidP="001401F6">
      <w:pPr>
        <w:pStyle w:val="CMD"/>
      </w:pPr>
    </w:p>
    <w:p w14:paraId="43D454F7" w14:textId="77777777" w:rsidR="001401F6" w:rsidRDefault="001401F6" w:rsidP="001401F6">
      <w:pPr>
        <w:pStyle w:val="CMD"/>
      </w:pPr>
      <w:r>
        <w:t>Password:</w:t>
      </w:r>
    </w:p>
    <w:p w14:paraId="43CC7281" w14:textId="77777777" w:rsidR="001401F6" w:rsidRDefault="001401F6" w:rsidP="001401F6">
      <w:pPr>
        <w:pStyle w:val="Heading4"/>
      </w:pPr>
      <w:r>
        <w:t>Question:</w:t>
      </w:r>
    </w:p>
    <w:p w14:paraId="1551927C" w14:textId="77777777" w:rsidR="001401F6" w:rsidRPr="00BE23B7" w:rsidRDefault="001401F6" w:rsidP="00673858">
      <w:pPr>
        <w:pStyle w:val="BodyTextL25"/>
        <w:spacing w:before="0"/>
      </w:pPr>
      <w:r w:rsidRPr="00BE23B7">
        <w:t>What is prompt after accessing the router successfully via SSH?</w:t>
      </w:r>
    </w:p>
    <w:p w14:paraId="756D6DCB" w14:textId="77777777" w:rsidR="001401F6" w:rsidRPr="00BE23B7" w:rsidRDefault="001401F6" w:rsidP="001401F6">
      <w:pPr>
        <w:pStyle w:val="AnswerLineL25"/>
      </w:pPr>
      <w:r w:rsidRPr="00BE23B7">
        <w:t>Type your answers here.</w:t>
      </w:r>
    </w:p>
    <w:p w14:paraId="3AAFD670" w14:textId="77777777" w:rsidR="001401F6" w:rsidRPr="00AD61E8" w:rsidRDefault="001401F6" w:rsidP="001401F6">
      <w:pPr>
        <w:pStyle w:val="ConfigWindow"/>
      </w:pPr>
      <w:r w:rsidRPr="00AD61E8">
        <w:t>End of document</w:t>
      </w:r>
    </w:p>
    <w:sectPr w:rsidR="001401F6" w:rsidRPr="00AD61E8" w:rsidSect="009001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66119" w14:textId="77777777" w:rsidR="00900134" w:rsidRDefault="00900134" w:rsidP="00710659">
      <w:pPr>
        <w:spacing w:after="0" w:line="240" w:lineRule="auto"/>
      </w:pPr>
      <w:r>
        <w:separator/>
      </w:r>
    </w:p>
    <w:p w14:paraId="0CA7EE80" w14:textId="77777777" w:rsidR="00900134" w:rsidRDefault="00900134"/>
  </w:endnote>
  <w:endnote w:type="continuationSeparator" w:id="0">
    <w:p w14:paraId="2FD66B4F" w14:textId="77777777" w:rsidR="00900134" w:rsidRDefault="00900134" w:rsidP="00710659">
      <w:pPr>
        <w:spacing w:after="0" w:line="240" w:lineRule="auto"/>
      </w:pPr>
      <w:r>
        <w:continuationSeparator/>
      </w:r>
    </w:p>
    <w:p w14:paraId="4FDF8BB7" w14:textId="77777777" w:rsidR="00900134" w:rsidRDefault="009001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7139" w14:textId="77777777" w:rsidR="00B30D5C" w:rsidRDefault="00B30D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CC4F" w14:textId="73C9C6F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401F6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30D5C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F890" w14:textId="66D77C5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401F6">
          <w:t>2020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30D5C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4F50" w14:textId="77777777" w:rsidR="00900134" w:rsidRDefault="00900134" w:rsidP="00710659">
      <w:pPr>
        <w:spacing w:after="0" w:line="240" w:lineRule="auto"/>
      </w:pPr>
      <w:r>
        <w:separator/>
      </w:r>
    </w:p>
    <w:p w14:paraId="34958AE1" w14:textId="77777777" w:rsidR="00900134" w:rsidRDefault="00900134"/>
  </w:footnote>
  <w:footnote w:type="continuationSeparator" w:id="0">
    <w:p w14:paraId="07B18B0A" w14:textId="77777777" w:rsidR="00900134" w:rsidRDefault="00900134" w:rsidP="00710659">
      <w:pPr>
        <w:spacing w:after="0" w:line="240" w:lineRule="auto"/>
      </w:pPr>
      <w:r>
        <w:continuationSeparator/>
      </w:r>
    </w:p>
    <w:p w14:paraId="412FC105" w14:textId="77777777" w:rsidR="00900134" w:rsidRDefault="009001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3329" w14:textId="77777777" w:rsidR="00B30D5C" w:rsidRDefault="00B30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D2BF5AD5458A47DD99D9EAD3115974E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E97B4DE" w14:textId="56AE889E" w:rsidR="00926CB2" w:rsidRDefault="001401F6" w:rsidP="008402F2">
        <w:pPr>
          <w:pStyle w:val="PageHead"/>
        </w:pPr>
        <w:r>
          <w:t>Packet Tracer - Use Telnet and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29E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962BD36" wp14:editId="3C01B0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76497985">
    <w:abstractNumId w:val="7"/>
  </w:num>
  <w:num w:numId="2" w16cid:durableId="1364592417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97787057">
    <w:abstractNumId w:val="3"/>
  </w:num>
  <w:num w:numId="4" w16cid:durableId="1748264265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91837360">
    <w:abstractNumId w:val="4"/>
  </w:num>
  <w:num w:numId="6" w16cid:durableId="871842139">
    <w:abstractNumId w:val="0"/>
  </w:num>
  <w:num w:numId="7" w16cid:durableId="577059209">
    <w:abstractNumId w:val="1"/>
  </w:num>
  <w:num w:numId="8" w16cid:durableId="819614084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74282559">
    <w:abstractNumId w:val="4"/>
  </w:num>
  <w:num w:numId="10" w16cid:durableId="131138668">
    <w:abstractNumId w:val="8"/>
  </w:num>
  <w:num w:numId="11" w16cid:durableId="2516216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67125201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38677015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9800691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855849083">
    <w:abstractNumId w:val="2"/>
  </w:num>
  <w:num w:numId="16" w16cid:durableId="37474217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4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C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D59E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01F6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827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6C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29E3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97563"/>
    <w:rsid w:val="004A1CA0"/>
    <w:rsid w:val="004A22E9"/>
    <w:rsid w:val="004A4ACD"/>
    <w:rsid w:val="004A506C"/>
    <w:rsid w:val="004A5BC5"/>
    <w:rsid w:val="004B023D"/>
    <w:rsid w:val="004B43EC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5CF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858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177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971"/>
    <w:rsid w:val="00786F58"/>
    <w:rsid w:val="00787CC1"/>
    <w:rsid w:val="00792F4E"/>
    <w:rsid w:val="0079398D"/>
    <w:rsid w:val="00796C25"/>
    <w:rsid w:val="007A12A8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423C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204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8F4EE3"/>
    <w:rsid w:val="00900134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175BC"/>
    <w:rsid w:val="00B2496B"/>
    <w:rsid w:val="00B27499"/>
    <w:rsid w:val="00B3010D"/>
    <w:rsid w:val="00B30D5C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48C0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1CFC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C53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8A7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E4AEF"/>
  <w15:docId w15:val="{2C228F51-1061-4EC6-B9CE-C2CB68FB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C58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1C582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1C582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1C582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C582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C582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C582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C582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C582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C582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C582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C582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C582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C582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1C582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C5827"/>
    <w:pPr>
      <w:ind w:left="720"/>
    </w:pPr>
  </w:style>
  <w:style w:type="paragraph" w:styleId="Header">
    <w:name w:val="header"/>
    <w:basedOn w:val="Normal"/>
    <w:link w:val="HeaderChar"/>
    <w:unhideWhenUsed/>
    <w:rsid w:val="001C5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5827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C5827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C582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82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582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1C582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5827"/>
  </w:style>
  <w:style w:type="table" w:styleId="TableGrid">
    <w:name w:val="Table Grid"/>
    <w:basedOn w:val="TableNormal"/>
    <w:uiPriority w:val="59"/>
    <w:rsid w:val="001C5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1C582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1C5827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1C5827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1C582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C582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C582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C582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C582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1C582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1C582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1C582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C582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582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C582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C5827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1C582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1C582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1C58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1C582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C582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1C582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1C5827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C582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1C58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1C5827"/>
    <w:rPr>
      <w:color w:val="EE0000"/>
    </w:rPr>
  </w:style>
  <w:style w:type="paragraph" w:customStyle="1" w:styleId="BodyTextL25Bold">
    <w:name w:val="Body Text L25 Bold"/>
    <w:basedOn w:val="BodyTextL25"/>
    <w:qFormat/>
    <w:rsid w:val="001C5827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C5827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1C58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C58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C58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8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5827"/>
    <w:rPr>
      <w:b/>
      <w:bCs/>
    </w:rPr>
  </w:style>
  <w:style w:type="paragraph" w:customStyle="1" w:styleId="ReflectionQ">
    <w:name w:val="Reflection Q"/>
    <w:basedOn w:val="BodyTextL25"/>
    <w:qFormat/>
    <w:rsid w:val="001C5827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1C5827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C582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C5827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C5827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C582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C5827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C5827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1C5827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1C582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C5827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1C582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C5827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1C582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1C582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1C582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1C582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1C582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1C582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1C582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1C582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1C582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1C582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1C58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C5827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1C582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1C582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1C582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1C582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1C582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C582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1C582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C582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C582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C582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C582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C582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1C582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C582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1C5827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C5827"/>
    <w:rPr>
      <w:b/>
    </w:rPr>
  </w:style>
  <w:style w:type="character" w:customStyle="1" w:styleId="CMDChar">
    <w:name w:val="CMD Char"/>
    <w:basedOn w:val="DefaultParagraphFont"/>
    <w:link w:val="CMD"/>
    <w:rsid w:val="001C5827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1C5827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1C582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1C5827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1C5827"/>
    <w:rPr>
      <w:color w:val="808080"/>
    </w:rPr>
  </w:style>
  <w:style w:type="paragraph" w:customStyle="1" w:styleId="CMDRed">
    <w:name w:val="CMD Red"/>
    <w:basedOn w:val="CMD"/>
    <w:link w:val="CMDRedChar"/>
    <w:qFormat/>
    <w:rsid w:val="001C5827"/>
    <w:rPr>
      <w:color w:val="EE0000"/>
    </w:rPr>
  </w:style>
  <w:style w:type="character" w:customStyle="1" w:styleId="CMDRedChar">
    <w:name w:val="CMD Red Char"/>
    <w:basedOn w:val="CMDChar"/>
    <w:link w:val="CMDRed"/>
    <w:rsid w:val="001C582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1C582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1C5827"/>
    <w:rPr>
      <w:szCs w:val="22"/>
    </w:rPr>
  </w:style>
  <w:style w:type="character" w:customStyle="1" w:styleId="CMDOutputChar">
    <w:name w:val="CMD Output Char"/>
    <w:basedOn w:val="BodyTextL25Char"/>
    <w:link w:val="CMDOutput"/>
    <w:rsid w:val="001C582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1C582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1C5827"/>
  </w:style>
  <w:style w:type="paragraph" w:customStyle="1" w:styleId="TableAnswer">
    <w:name w:val="Table Answer"/>
    <w:basedOn w:val="TableText"/>
    <w:qFormat/>
    <w:rsid w:val="001C5827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1C582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1C582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1C5827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1C582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1C582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1C582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1C582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1C5827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1C5827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1C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BF5AD5458A47DD99D9EAD311597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C6EFC-5AD7-42E9-B1F9-7B767F627640}"/>
      </w:docPartPr>
      <w:docPartBody>
        <w:p w:rsidR="005960B0" w:rsidRDefault="00E4164F">
          <w:pPr>
            <w:pStyle w:val="D2BF5AD5458A47DD99D9EAD3115974E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4F"/>
    <w:rsid w:val="00432C38"/>
    <w:rsid w:val="005960B0"/>
    <w:rsid w:val="005B63FF"/>
    <w:rsid w:val="008268FC"/>
    <w:rsid w:val="0086204A"/>
    <w:rsid w:val="00D75D5E"/>
    <w:rsid w:val="00E4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BF5AD5458A47DD99D9EAD3115974EF">
    <w:name w:val="D2BF5AD5458A47DD99D9EAD311597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0" ma:contentTypeDescription="Create a new document." ma:contentTypeScope="" ma:versionID="0a5b24c302906d588561a662a9504c8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5e5e6082b2934d0e7c15e0947cabc27a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A72580D5-D142-4CAE-91D8-591F9A10C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17486D-60E8-40A6-9889-9C9D1F38D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EE2211-BECC-4700-8AA5-0072B342322C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Telnet and SSH</dc:title>
  <dc:description>2020</dc:description>
  <cp:lastModifiedBy>Robert Gebala (rogebala)</cp:lastModifiedBy>
  <cp:revision>13</cp:revision>
  <dcterms:created xsi:type="dcterms:W3CDTF">2020-10-06T14:20:00Z</dcterms:created>
  <dcterms:modified xsi:type="dcterms:W3CDTF">2024-05-10T17:29:00Z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MediaServiceImageTags">
    <vt:lpwstr/>
  </property>
</Properties>
</file>